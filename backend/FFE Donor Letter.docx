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Name"/>
        <w:tag w:val="Name"/>
        <w:id w:val="847757"/>
        <w:placeholder>
          <w:docPart w:val="6BE36179AF114081835DA6BAAD62ED0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Content>
        <w:p w14:paraId="39F3D2A1" w14:textId="2A6E7364" w:rsidR="0073077C" w:rsidRPr="008237C2" w:rsidRDefault="006940E7" w:rsidP="0073077C">
          <w:pPr>
            <w:pStyle w:val="Address"/>
          </w:pPr>
          <w:r>
            <w:t>Karthik Pai</w:t>
          </w:r>
        </w:p>
      </w:sdtContent>
    </w:sdt>
    <w:p w14:paraId="59E43112" w14:textId="0DA62128" w:rsidR="00556ED3" w:rsidRDefault="006940E7">
      <w:pPr>
        <w:pStyle w:val="Address"/>
      </w:pPr>
      <w:r>
        <w:t>Information Science and Engineering,</w:t>
      </w:r>
    </w:p>
    <w:sdt>
      <w:sdtPr>
        <w:alias w:val="Phone"/>
        <w:tag w:val="Phone"/>
        <w:id w:val="-858817113"/>
        <w:placeholder>
          <w:docPart w:val="C2A5D5870B5A438C8B228909AC492CB9"/>
        </w:placeholder>
        <w:dataBinding w:prefixMappings="xmlns:ns0='http://schemas.microsoft.com/office/2006/coverPageProps' " w:xpath="/ns0:CoverPageProperties[1]/ns0:CompanyPhone[1]" w:storeItemID="{55AF091B-3C7A-41E3-B477-F2FDAA23CFDA}"/>
        <w15:appearance w15:val="hidden"/>
        <w:text/>
      </w:sdtPr>
      <w:sdtContent>
        <w:p w14:paraId="223B5D6D" w14:textId="3952C230" w:rsidR="0073077C" w:rsidRPr="008237C2" w:rsidRDefault="006940E7" w:rsidP="0073077C">
          <w:pPr>
            <w:pStyle w:val="Address"/>
          </w:pPr>
          <w:r>
            <w:t>RV College of Engineering,</w:t>
          </w:r>
        </w:p>
      </w:sdtContent>
    </w:sdt>
    <w:p w14:paraId="5A7BE8ED" w14:textId="147CC1F8" w:rsidR="0073077C" w:rsidRPr="008237C2" w:rsidRDefault="006940E7" w:rsidP="0073077C">
      <w:pPr>
        <w:pStyle w:val="Address"/>
      </w:pPr>
      <w:r>
        <w:t>Bengaluru,560059</w:t>
      </w:r>
    </w:p>
    <w:sdt>
      <w:sdtPr>
        <w:alias w:val="Date"/>
        <w:tag w:val="Date"/>
        <w:id w:val="847878"/>
        <w:placeholder>
          <w:docPart w:val="516015F2068B43978EC3377CD2D6041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15:appearance w15:val="hidden"/>
        <w:text/>
      </w:sdtPr>
      <w:sdtContent>
        <w:p w14:paraId="5EA3AD21" w14:textId="2CE1AB7B" w:rsidR="0073077C" w:rsidRPr="008237C2" w:rsidRDefault="006940E7" w:rsidP="0073077C">
          <w:pPr>
            <w:pStyle w:val="Date"/>
          </w:pPr>
          <w:r>
            <w:t>29th Oct 2022</w:t>
          </w:r>
        </w:p>
      </w:sdtContent>
    </w:sdt>
    <w:sdt>
      <w:sdtPr>
        <w:alias w:val="Name"/>
        <w:tag w:val="Name"/>
        <w:id w:val="127752765"/>
        <w:placeholder>
          <w:docPart w:val="A5F16CD4BD1E47D1A7AA83DD8918BD79"/>
        </w:placeholder>
        <w:dataBinding w:prefixMappings="xmlns:ns0='http://schemas.microsoft.com/office/2006/coverPageProps' " w:xpath="/ns0:CoverPageProperties[1]/ns0:CompanyAddress[1]" w:storeItemID="{55AF091B-3C7A-41E3-B477-F2FDAA23CFDA}"/>
        <w15:appearance w15:val="hidden"/>
        <w:text w:multiLine="1"/>
      </w:sdtPr>
      <w:sdtContent>
        <w:p w14:paraId="4835AD72" w14:textId="25FBC59A" w:rsidR="0073077C" w:rsidRPr="008237C2" w:rsidRDefault="006940E7" w:rsidP="0073077C">
          <w:pPr>
            <w:pStyle w:val="Address"/>
          </w:pPr>
          <w:r w:rsidRPr="006940E7">
            <w:t>‘Société Générale Global Service Centre</w:t>
          </w:r>
        </w:p>
      </w:sdtContent>
    </w:sdt>
    <w:p w14:paraId="6E031B0E" w14:textId="262376FF" w:rsidR="00556ED3" w:rsidRDefault="006940E7">
      <w:pPr>
        <w:pStyle w:val="Address"/>
      </w:pPr>
      <w:r>
        <w:t>c/o Foundation for Excellence India Trust,</w:t>
      </w:r>
    </w:p>
    <w:p w14:paraId="63565BCB" w14:textId="286F144C" w:rsidR="006940E7" w:rsidRDefault="006940E7">
      <w:pPr>
        <w:pStyle w:val="Address"/>
      </w:pPr>
      <w:r>
        <w:t>Bengaluru</w:t>
      </w:r>
    </w:p>
    <w:p w14:paraId="0831EB37" w14:textId="106D1211" w:rsidR="0073077C" w:rsidRPr="008237C2" w:rsidRDefault="0073077C" w:rsidP="009F5488">
      <w:pPr>
        <w:pStyle w:val="Salutation"/>
        <w:spacing w:before="200"/>
      </w:pPr>
      <w:r w:rsidRPr="008237C2">
        <w:t xml:space="preserve">Dear </w:t>
      </w:r>
      <w:r w:rsidR="006940E7">
        <w:t>Donors,</w:t>
      </w:r>
    </w:p>
    <w:p w14:paraId="7E194BA8" w14:textId="71292C72" w:rsidR="0073077C" w:rsidRPr="001F5440" w:rsidRDefault="006940E7" w:rsidP="001F5440">
      <w:r>
        <w:t xml:space="preserve">I am writing this letter to thank you for all the support you have provided in the past two years. I am student currently studying in second year RV College of Engineering. The help provided by you and FFE has helped in both my financial and technical needs. The AMCAT and English </w:t>
      </w:r>
      <w:r w:rsidR="00042F70">
        <w:t xml:space="preserve">training has significantly improved my English. </w:t>
      </w:r>
      <w:r w:rsidR="00A34339">
        <w:t xml:space="preserve">I have also finished various courses on different platforms like </w:t>
      </w:r>
      <w:r w:rsidR="009F5488">
        <w:t>C</w:t>
      </w:r>
      <w:r w:rsidR="00A34339">
        <w:t>oursera</w:t>
      </w:r>
      <w:r w:rsidR="00A34339">
        <w:t>.</w:t>
      </w:r>
    </w:p>
    <w:p w14:paraId="01107E9E" w14:textId="613F8C52" w:rsidR="00042F70" w:rsidRDefault="00042F70" w:rsidP="001F5440">
      <w:r>
        <w:t>My studies are going really well with learning well with having a very good CGPA. I have learnt MERN stack development to improve my skills. Some of my significant projects include</w:t>
      </w:r>
    </w:p>
    <w:p w14:paraId="5DF72158" w14:textId="672C170C" w:rsidR="00042F70" w:rsidRDefault="00042F70" w:rsidP="00042F70">
      <w:pPr>
        <w:pStyle w:val="ListParagraph"/>
        <w:numPr>
          <w:ilvl w:val="0"/>
          <w:numId w:val="14"/>
        </w:numPr>
      </w:pPr>
      <w:r>
        <w:t>A NQueens simulator using UNITY</w:t>
      </w:r>
    </w:p>
    <w:p w14:paraId="217D0852" w14:textId="684C0017" w:rsidR="00042F70" w:rsidRDefault="00042F70" w:rsidP="00042F70">
      <w:pPr>
        <w:pStyle w:val="ListParagraph"/>
        <w:numPr>
          <w:ilvl w:val="0"/>
          <w:numId w:val="14"/>
        </w:numPr>
      </w:pPr>
      <w:r>
        <w:t xml:space="preserve">A File System Simulator using Java </w:t>
      </w:r>
      <w:proofErr w:type="spellStart"/>
      <w:r w:rsidR="009F5488">
        <w:t>Java</w:t>
      </w:r>
      <w:r>
        <w:t>Fx</w:t>
      </w:r>
      <w:proofErr w:type="spellEnd"/>
      <w:r>
        <w:t xml:space="preserve"> and </w:t>
      </w:r>
      <w:proofErr w:type="spellStart"/>
      <w:r>
        <w:t>mySQL</w:t>
      </w:r>
      <w:proofErr w:type="spellEnd"/>
    </w:p>
    <w:p w14:paraId="0B6DC9B8" w14:textId="124C8F4A" w:rsidR="00042F70" w:rsidRDefault="00042F70" w:rsidP="00042F70">
      <w:pPr>
        <w:pStyle w:val="ListParagraph"/>
        <w:numPr>
          <w:ilvl w:val="0"/>
          <w:numId w:val="14"/>
        </w:numPr>
      </w:pPr>
      <w:r>
        <w:t xml:space="preserve">A farmers website built using Django for </w:t>
      </w:r>
      <w:proofErr w:type="spellStart"/>
      <w:r>
        <w:t>Sushiksha</w:t>
      </w:r>
      <w:proofErr w:type="spellEnd"/>
      <w:r>
        <w:t xml:space="preserve"> Coding League hackathon</w:t>
      </w:r>
    </w:p>
    <w:p w14:paraId="574FE931" w14:textId="160B9E06" w:rsidR="00042F70" w:rsidRDefault="00042F70" w:rsidP="00042F70">
      <w:pPr>
        <w:pStyle w:val="ListParagraph"/>
        <w:numPr>
          <w:ilvl w:val="0"/>
          <w:numId w:val="14"/>
        </w:numPr>
      </w:pPr>
      <w:r>
        <w:t xml:space="preserve">A blockchain based Ecommerce website using </w:t>
      </w:r>
      <w:proofErr w:type="spellStart"/>
      <w:r>
        <w:t>NextJs</w:t>
      </w:r>
      <w:proofErr w:type="spellEnd"/>
      <w:r>
        <w:t xml:space="preserve"> and </w:t>
      </w:r>
      <w:proofErr w:type="spellStart"/>
      <w:r>
        <w:t>Moralis</w:t>
      </w:r>
      <w:proofErr w:type="spellEnd"/>
      <w:r>
        <w:t xml:space="preserve"> for GRID 4.0 hackathon</w:t>
      </w:r>
    </w:p>
    <w:p w14:paraId="2EED29B0" w14:textId="73F3C9D3" w:rsidR="00042F70" w:rsidRDefault="00042F70" w:rsidP="00042F70">
      <w:r>
        <w:t>I have also participated in various hackathons some of my achievements in this are</w:t>
      </w:r>
    </w:p>
    <w:p w14:paraId="6A928CA0" w14:textId="000B086F" w:rsidR="00042F70" w:rsidRDefault="00042F70" w:rsidP="00042F70">
      <w:pPr>
        <w:pStyle w:val="ListParagraph"/>
        <w:numPr>
          <w:ilvl w:val="0"/>
          <w:numId w:val="15"/>
        </w:numPr>
      </w:pPr>
      <w:r>
        <w:t>Qualified for Second Round in Flipkart Grid 4.0</w:t>
      </w:r>
    </w:p>
    <w:p w14:paraId="424F46E7" w14:textId="1DBB996C" w:rsidR="00042F70" w:rsidRDefault="00042F70" w:rsidP="00042F70">
      <w:pPr>
        <w:pStyle w:val="ListParagraph"/>
        <w:numPr>
          <w:ilvl w:val="0"/>
          <w:numId w:val="15"/>
        </w:numPr>
      </w:pPr>
      <w:r>
        <w:t>Won 2</w:t>
      </w:r>
      <w:r w:rsidRPr="00042F70">
        <w:rPr>
          <w:vertAlign w:val="superscript"/>
        </w:rPr>
        <w:t>nd</w:t>
      </w:r>
      <w:r>
        <w:t xml:space="preserve"> place in a blockchain based hackathon held in the college.</w:t>
      </w:r>
    </w:p>
    <w:p w14:paraId="30C0C431" w14:textId="099CFC44" w:rsidR="00042F70" w:rsidRDefault="00042F70" w:rsidP="00042F70">
      <w:pPr>
        <w:pStyle w:val="ListParagraph"/>
        <w:numPr>
          <w:ilvl w:val="0"/>
          <w:numId w:val="15"/>
        </w:numPr>
      </w:pPr>
      <w:r>
        <w:t>Won 1</w:t>
      </w:r>
      <w:r w:rsidRPr="00042F70">
        <w:rPr>
          <w:vertAlign w:val="superscript"/>
        </w:rPr>
        <w:t>st</w:t>
      </w:r>
      <w:r>
        <w:t xml:space="preserve"> place in </w:t>
      </w:r>
      <w:proofErr w:type="spellStart"/>
      <w:r>
        <w:t>Sushiksha</w:t>
      </w:r>
      <w:proofErr w:type="spellEnd"/>
      <w:r>
        <w:t xml:space="preserve"> Coding League</w:t>
      </w:r>
    </w:p>
    <w:p w14:paraId="7D984038" w14:textId="77777777" w:rsidR="009F5488" w:rsidRDefault="00042F70" w:rsidP="009F5488">
      <w:pPr>
        <w:pStyle w:val="Closing"/>
        <w:spacing w:after="240"/>
      </w:pPr>
      <w:r>
        <w:t>These two years in my college have helped me identify my passion for development. I have decided to earn a job involving development in the future. After securing a good job I wish to help those like me and help them in their studies.</w:t>
      </w:r>
    </w:p>
    <w:p w14:paraId="3A315A92" w14:textId="22D03FD1" w:rsidR="009F5488" w:rsidRPr="009F5488" w:rsidRDefault="009F5488" w:rsidP="009F5488">
      <w:pPr>
        <w:pStyle w:val="Closing"/>
        <w:spacing w:after="600"/>
      </w:pPr>
      <w:r>
        <w:t>I once again would you for your continued support in the future.</w:t>
      </w:r>
    </w:p>
    <w:p w14:paraId="4986F92A" w14:textId="3CFEFCE9" w:rsidR="00042F70" w:rsidRDefault="00042F70" w:rsidP="009F5488">
      <w:pPr>
        <w:pStyle w:val="Signature"/>
        <w:spacing w:after="0"/>
      </w:pPr>
      <w:r>
        <w:t>Thanking You,</w:t>
      </w:r>
    </w:p>
    <w:p w14:paraId="7FECB881" w14:textId="304AB6D2" w:rsidR="00042F70" w:rsidRDefault="00042F70" w:rsidP="00042F70">
      <w:pPr>
        <w:pStyle w:val="Signature"/>
      </w:pPr>
      <w:r>
        <w:t>Yours Sincerely,</w:t>
      </w:r>
    </w:p>
    <w:p w14:paraId="70A1B173" w14:textId="6EE30A3E" w:rsidR="00042F70" w:rsidRPr="00042F70" w:rsidRDefault="00A34339" w:rsidP="00042F70">
      <w:pPr>
        <w:pStyle w:val="Signature"/>
      </w:pPr>
      <w:r>
        <w:t>Karthik Pai</w:t>
      </w:r>
    </w:p>
    <w:sectPr w:rsidR="00042F70" w:rsidRPr="00042F70">
      <w:headerReference w:type="default" r:id="rId11"/>
      <w:pgSz w:w="12240" w:h="15840" w:code="1"/>
      <w:pgMar w:top="216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D62D1" w14:textId="77777777" w:rsidR="00D32D65" w:rsidRDefault="00D32D65">
      <w:r>
        <w:separator/>
      </w:r>
    </w:p>
  </w:endnote>
  <w:endnote w:type="continuationSeparator" w:id="0">
    <w:p w14:paraId="5941AF53" w14:textId="77777777" w:rsidR="00D32D65" w:rsidRDefault="00D32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9521B" w14:textId="77777777" w:rsidR="00D32D65" w:rsidRDefault="00D32D65">
      <w:r>
        <w:separator/>
      </w:r>
    </w:p>
  </w:footnote>
  <w:footnote w:type="continuationSeparator" w:id="0">
    <w:p w14:paraId="51F6852E" w14:textId="77777777" w:rsidR="00D32D65" w:rsidRDefault="00D32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Name"/>
      <w:tag w:val="Name"/>
      <w:id w:val="-249427150"/>
      <w:placeholder/>
      <w:dataBinding w:prefixMappings="xmlns:ns0='http://schemas.microsoft.com/office/2006/coverPageProps' " w:xpath="/ns0:CoverPageProperties[1]/ns0:CompanyAddress[1]" w:storeItemID="{55AF091B-3C7A-41E3-B477-F2FDAA23CFDA}"/>
      <w15:appearance w15:val="hidden"/>
      <w:text w:multiLine="1"/>
    </w:sdtPr>
    <w:sdtContent>
      <w:p w14:paraId="35D7B74A" w14:textId="4C1B55E6" w:rsidR="0073077C" w:rsidRDefault="006940E7" w:rsidP="0073077C">
        <w:pPr>
          <w:pStyle w:val="Header"/>
        </w:pPr>
        <w:r>
          <w:t>‘Société Générale Global Service Centre</w:t>
        </w:r>
      </w:p>
    </w:sdtContent>
  </w:sdt>
  <w:sdt>
    <w:sdtPr>
      <w:alias w:val="Date"/>
      <w:tag w:val="Date"/>
      <w:id w:val="848142"/>
      <w:placeholder/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15:appearance w15:val="hidden"/>
      <w:text/>
    </w:sdtPr>
    <w:sdtContent>
      <w:p w14:paraId="2F9F6714" w14:textId="02EDA749" w:rsidR="0073077C" w:rsidRDefault="006940E7" w:rsidP="0073077C">
        <w:pPr>
          <w:pStyle w:val="Header"/>
        </w:pPr>
        <w:r>
          <w:t>29th Oct 2022</w:t>
        </w:r>
      </w:p>
    </w:sdtContent>
  </w:sdt>
  <w:p w14:paraId="114231E6" w14:textId="77777777" w:rsidR="00556ED3" w:rsidRDefault="00D5045F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F78DF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6429F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BCE2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6EA0A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A8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518D0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C6630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1E60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57E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C8E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0ED4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2F33B8"/>
    <w:multiLevelType w:val="hybridMultilevel"/>
    <w:tmpl w:val="B3821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976AE1"/>
    <w:multiLevelType w:val="hybridMultilevel"/>
    <w:tmpl w:val="1FA66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C27B2"/>
    <w:multiLevelType w:val="hybridMultilevel"/>
    <w:tmpl w:val="214EF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91E6E"/>
    <w:multiLevelType w:val="hybridMultilevel"/>
    <w:tmpl w:val="EAD0F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15F68"/>
    <w:multiLevelType w:val="hybridMultilevel"/>
    <w:tmpl w:val="EA069DB8"/>
    <w:lvl w:ilvl="0" w:tplc="FD7C03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21221699">
    <w:abstractNumId w:val="11"/>
  </w:num>
  <w:num w:numId="2" w16cid:durableId="1188984375">
    <w:abstractNumId w:val="13"/>
  </w:num>
  <w:num w:numId="3" w16cid:durableId="186721036">
    <w:abstractNumId w:val="9"/>
  </w:num>
  <w:num w:numId="4" w16cid:durableId="886642531">
    <w:abstractNumId w:val="7"/>
  </w:num>
  <w:num w:numId="5" w16cid:durableId="528221862">
    <w:abstractNumId w:val="6"/>
  </w:num>
  <w:num w:numId="6" w16cid:durableId="1580214605">
    <w:abstractNumId w:val="5"/>
  </w:num>
  <w:num w:numId="7" w16cid:durableId="1720476486">
    <w:abstractNumId w:val="4"/>
  </w:num>
  <w:num w:numId="8" w16cid:durableId="1272736497">
    <w:abstractNumId w:val="8"/>
  </w:num>
  <w:num w:numId="9" w16cid:durableId="950742072">
    <w:abstractNumId w:val="3"/>
  </w:num>
  <w:num w:numId="10" w16cid:durableId="325591400">
    <w:abstractNumId w:val="2"/>
  </w:num>
  <w:num w:numId="11" w16cid:durableId="258023448">
    <w:abstractNumId w:val="1"/>
  </w:num>
  <w:num w:numId="12" w16cid:durableId="953513826">
    <w:abstractNumId w:val="0"/>
  </w:num>
  <w:num w:numId="13" w16cid:durableId="477499928">
    <w:abstractNumId w:val="14"/>
  </w:num>
  <w:num w:numId="14" w16cid:durableId="673265481">
    <w:abstractNumId w:val="12"/>
  </w:num>
  <w:num w:numId="15" w16cid:durableId="18456291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#bebeea,#d5daf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E7"/>
    <w:rsid w:val="00042F70"/>
    <w:rsid w:val="00121E60"/>
    <w:rsid w:val="001F5440"/>
    <w:rsid w:val="00342557"/>
    <w:rsid w:val="003D4B68"/>
    <w:rsid w:val="00556ED3"/>
    <w:rsid w:val="006940E7"/>
    <w:rsid w:val="006A3718"/>
    <w:rsid w:val="0073077C"/>
    <w:rsid w:val="00805C12"/>
    <w:rsid w:val="0085425B"/>
    <w:rsid w:val="00873D97"/>
    <w:rsid w:val="008A7435"/>
    <w:rsid w:val="008E1A2C"/>
    <w:rsid w:val="00971BA0"/>
    <w:rsid w:val="009B5B37"/>
    <w:rsid w:val="009F5488"/>
    <w:rsid w:val="00A34339"/>
    <w:rsid w:val="00A40455"/>
    <w:rsid w:val="00C3466E"/>
    <w:rsid w:val="00CF78DF"/>
    <w:rsid w:val="00D32D65"/>
    <w:rsid w:val="00D5045F"/>
    <w:rsid w:val="00DB60E7"/>
    <w:rsid w:val="00E7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ebeea,#d5daf3"/>
    </o:shapedefaults>
    <o:shapelayout v:ext="edit">
      <o:idmap v:ext="edit" data="2"/>
    </o:shapelayout>
  </w:shapeDefaults>
  <w:decimalSymbol w:val="."/>
  <w:listSeparator w:val=","/>
  <w14:docId w14:val="2F0857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5440"/>
  </w:style>
  <w:style w:type="paragraph" w:styleId="Heading1">
    <w:name w:val="heading 1"/>
    <w:basedOn w:val="Normal"/>
    <w:next w:val="Normal"/>
    <w:uiPriority w:val="9"/>
    <w:qFormat/>
    <w:pPr>
      <w:spacing w:before="1200" w:after="400"/>
      <w:outlineLvl w:val="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table" w:styleId="TableGrid">
    <w:name w:val="Table Grid"/>
    <w:basedOn w:val="TableNormal"/>
    <w:semiHidden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link w:val="BodyChar"/>
    <w:semiHidden/>
    <w:unhideWhenUsed/>
    <w:pPr>
      <w:spacing w:after="200"/>
    </w:pPr>
  </w:style>
  <w:style w:type="paragraph" w:customStyle="1" w:styleId="Address">
    <w:name w:val="Address"/>
    <w:basedOn w:val="Normal"/>
    <w:uiPriority w:val="1"/>
    <w:qFormat/>
    <w:pPr>
      <w:spacing w:after="0" w:line="240" w:lineRule="auto"/>
    </w:pPr>
  </w:style>
  <w:style w:type="paragraph" w:styleId="Salutation">
    <w:name w:val="Salutation"/>
    <w:basedOn w:val="Normal"/>
    <w:next w:val="Normal"/>
    <w:link w:val="SalutationChar"/>
    <w:uiPriority w:val="3"/>
    <w:qFormat/>
    <w:pPr>
      <w:spacing w:before="400" w:after="200"/>
    </w:pPr>
  </w:style>
  <w:style w:type="paragraph" w:styleId="Closing">
    <w:name w:val="Closing"/>
    <w:basedOn w:val="Normal"/>
    <w:next w:val="Signature"/>
    <w:link w:val="ClosingChar"/>
    <w:uiPriority w:val="4"/>
    <w:qFormat/>
    <w:pPr>
      <w:spacing w:before="400" w:after="1000"/>
    </w:pPr>
  </w:style>
  <w:style w:type="paragraph" w:styleId="Signature">
    <w:name w:val="Signature"/>
    <w:basedOn w:val="Normal"/>
    <w:link w:val="SignatureChar"/>
    <w:uiPriority w:val="4"/>
    <w:qFormat/>
  </w:style>
  <w:style w:type="paragraph" w:styleId="Header">
    <w:name w:val="header"/>
    <w:basedOn w:val="Normal"/>
    <w:link w:val="HeaderChar"/>
    <w:uiPriority w:val="99"/>
    <w:unhideWhenUsed/>
    <w:pPr>
      <w:contextualSpacing/>
    </w:pPr>
  </w:style>
  <w:style w:type="character" w:customStyle="1" w:styleId="BodyChar">
    <w:name w:val="Body Char"/>
    <w:basedOn w:val="DefaultParagraphFont"/>
    <w:link w:val="Body"/>
    <w:semiHidden/>
    <w:rPr>
      <w:rFonts w:asciiTheme="minorHAnsi" w:hAnsiTheme="minorHAnsi"/>
      <w:spacing w:val="4"/>
      <w:sz w:val="17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425B"/>
  </w:style>
  <w:style w:type="character" w:customStyle="1" w:styleId="SalutationChar">
    <w:name w:val="Salutation Char"/>
    <w:basedOn w:val="DefaultParagraphFont"/>
    <w:link w:val="Salutation"/>
    <w:uiPriority w:val="3"/>
    <w:rsid w:val="0085425B"/>
  </w:style>
  <w:style w:type="paragraph" w:styleId="Date">
    <w:name w:val="Date"/>
    <w:basedOn w:val="Normal"/>
    <w:next w:val="Address"/>
    <w:link w:val="DateChar"/>
    <w:uiPriority w:val="2"/>
    <w:qFormat/>
    <w:rsid w:val="009B5B37"/>
    <w:pPr>
      <w:spacing w:before="240"/>
    </w:pPr>
  </w:style>
  <w:style w:type="character" w:customStyle="1" w:styleId="DateChar">
    <w:name w:val="Date Char"/>
    <w:basedOn w:val="DefaultParagraphFont"/>
    <w:link w:val="Date"/>
    <w:uiPriority w:val="2"/>
    <w:rsid w:val="009B5B37"/>
  </w:style>
  <w:style w:type="character" w:customStyle="1" w:styleId="ClosingChar">
    <w:name w:val="Closing Char"/>
    <w:basedOn w:val="DefaultParagraphFont"/>
    <w:link w:val="Closing"/>
    <w:uiPriority w:val="4"/>
    <w:rsid w:val="008E1A2C"/>
  </w:style>
  <w:style w:type="character" w:customStyle="1" w:styleId="SignatureChar">
    <w:name w:val="Signature Char"/>
    <w:basedOn w:val="DefaultParagraphFont"/>
    <w:link w:val="Signature"/>
    <w:uiPriority w:val="4"/>
    <w:rsid w:val="0085425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342557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557"/>
  </w:style>
  <w:style w:type="paragraph" w:styleId="ListParagraph">
    <w:name w:val="List Paragraph"/>
    <w:basedOn w:val="Normal"/>
    <w:uiPriority w:val="34"/>
    <w:unhideWhenUsed/>
    <w:qFormat/>
    <w:rsid w:val="00042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thik%20Pai\AppData\Roaming\Microsoft\Templates\Resume%20cover%20letter%20when%20referre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E36179AF114081835DA6BAAD62E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B3683-4D6E-416C-87D5-EAFB6F0563BE}"/>
      </w:docPartPr>
      <w:docPartBody>
        <w:p w:rsidR="00000000" w:rsidRDefault="00000000">
          <w:pPr>
            <w:pStyle w:val="6BE36179AF114081835DA6BAAD62ED0F"/>
          </w:pPr>
          <w:r>
            <w:t>Your Name</w:t>
          </w:r>
        </w:p>
      </w:docPartBody>
    </w:docPart>
    <w:docPart>
      <w:docPartPr>
        <w:name w:val="C2A5D5870B5A438C8B228909AC492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1329-83AA-48A6-9701-15F450D1ACC1}"/>
      </w:docPartPr>
      <w:docPartBody>
        <w:p w:rsidR="00000000" w:rsidRDefault="00000000">
          <w:pPr>
            <w:pStyle w:val="C2A5D5870B5A438C8B228909AC492CB9"/>
          </w:pPr>
          <w:r>
            <w:t>Tele</w:t>
          </w:r>
          <w:r>
            <w:t>phone</w:t>
          </w:r>
        </w:p>
      </w:docPartBody>
    </w:docPart>
    <w:docPart>
      <w:docPartPr>
        <w:name w:val="516015F2068B43978EC3377CD2D60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060F4-EA09-4855-B569-BB5E8532F437}"/>
      </w:docPartPr>
      <w:docPartBody>
        <w:p w:rsidR="00000000" w:rsidRDefault="00000000">
          <w:pPr>
            <w:pStyle w:val="516015F2068B43978EC3377CD2D6041D"/>
          </w:pPr>
          <w:r>
            <w:t>Date</w:t>
          </w:r>
        </w:p>
      </w:docPartBody>
    </w:docPart>
    <w:docPart>
      <w:docPartPr>
        <w:name w:val="A5F16CD4BD1E47D1A7AA83DD8918B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2EF86-0B8B-4311-903E-F3FF0BED4929}"/>
      </w:docPartPr>
      <w:docPartBody>
        <w:p w:rsidR="00000000" w:rsidRDefault="00000000">
          <w:pPr>
            <w:pStyle w:val="A5F16CD4BD1E47D1A7AA83DD8918BD79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05"/>
    <w:rsid w:val="00EF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E36179AF114081835DA6BAAD62ED0F">
    <w:name w:val="6BE36179AF114081835DA6BAAD62ED0F"/>
  </w:style>
  <w:style w:type="paragraph" w:customStyle="1" w:styleId="979E64DED4A24A55BDB99BDDD3EFD979">
    <w:name w:val="979E64DED4A24A55BDB99BDDD3EFD979"/>
  </w:style>
  <w:style w:type="paragraph" w:customStyle="1" w:styleId="C2A5D5870B5A438C8B228909AC492CB9">
    <w:name w:val="C2A5D5870B5A438C8B228909AC492CB9"/>
  </w:style>
  <w:style w:type="paragraph" w:customStyle="1" w:styleId="755ADCE6EC91491B99BA13D5F0EF9C18">
    <w:name w:val="755ADCE6EC91491B99BA13D5F0EF9C18"/>
  </w:style>
  <w:style w:type="paragraph" w:customStyle="1" w:styleId="516015F2068B43978EC3377CD2D6041D">
    <w:name w:val="516015F2068B43978EC3377CD2D6041D"/>
  </w:style>
  <w:style w:type="paragraph" w:customStyle="1" w:styleId="A5F16CD4BD1E47D1A7AA83DD8918BD79">
    <w:name w:val="A5F16CD4BD1E47D1A7AA83DD8918BD79"/>
  </w:style>
  <w:style w:type="paragraph" w:customStyle="1" w:styleId="E7CFDADB74854212B6407F88DA3E5FB8">
    <w:name w:val="E7CFDADB74854212B6407F88DA3E5FB8"/>
  </w:style>
  <w:style w:type="paragraph" w:customStyle="1" w:styleId="BE1CA6D22A8A48FE9F7C9949766CC803">
    <w:name w:val="BE1CA6D22A8A48FE9F7C9949766CC803"/>
  </w:style>
  <w:style w:type="paragraph" w:customStyle="1" w:styleId="AB811D2C457847FC96D4AB62C592BDFD">
    <w:name w:val="AB811D2C457847FC96D4AB62C592BDFD"/>
  </w:style>
  <w:style w:type="paragraph" w:customStyle="1" w:styleId="3518CED410DC4D23ADC82B2A041CC999">
    <w:name w:val="3518CED410DC4D23ADC82B2A041CC999"/>
  </w:style>
  <w:style w:type="paragraph" w:customStyle="1" w:styleId="149CD3D51C7C49B68B640D1C55A1EEAC">
    <w:name w:val="149CD3D51C7C49B68B640D1C55A1EEAC"/>
  </w:style>
  <w:style w:type="paragraph" w:customStyle="1" w:styleId="E12113A563F542ED97FD4882350B62D3">
    <w:name w:val="E12113A563F542ED97FD4882350B62D3"/>
  </w:style>
  <w:style w:type="paragraph" w:customStyle="1" w:styleId="4F9EE8C2D8BF46A9890E92CEDED421B1">
    <w:name w:val="4F9EE8C2D8BF46A9890E92CEDED421B1"/>
  </w:style>
  <w:style w:type="paragraph" w:customStyle="1" w:styleId="2918D85E09204930A2DAC6F84B4A84C8">
    <w:name w:val="2918D85E09204930A2DAC6F84B4A84C8"/>
  </w:style>
  <w:style w:type="paragraph" w:customStyle="1" w:styleId="770ABB1A7B3C488693574AE913CE7E85">
    <w:name w:val="770ABB1A7B3C488693574AE913CE7E85"/>
  </w:style>
  <w:style w:type="paragraph" w:customStyle="1" w:styleId="D12A57C3D0264A05BDFC9B2E9D2C1B4B">
    <w:name w:val="D12A57C3D0264A05BDFC9B2E9D2C1B4B"/>
  </w:style>
  <w:style w:type="paragraph" w:customStyle="1" w:styleId="1577E75E1D034011B3B382D639D1F01F">
    <w:name w:val="1577E75E1D034011B3B382D639D1F01F"/>
  </w:style>
  <w:style w:type="paragraph" w:customStyle="1" w:styleId="1E21A9DE682F4A4E9062403429A22CF6">
    <w:name w:val="1E21A9DE682F4A4E9062403429A22CF6"/>
  </w:style>
  <w:style w:type="paragraph" w:customStyle="1" w:styleId="722D0FA4CD2C4F98AC0EE5A50DDC6196">
    <w:name w:val="722D0FA4CD2C4F98AC0EE5A50DDC6196"/>
  </w:style>
  <w:style w:type="paragraph" w:customStyle="1" w:styleId="5137BBCE5A4A42D2932B1FB15DEF7B50">
    <w:name w:val="5137BBCE5A4A42D2932B1FB15DEF7B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‘Société Générale Global Service Centre</CompanyAddress>
  <CompanyPhone>RV College of Engineering,</CompanyPhone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E2EEB8-2150-44DD-9D5C-78A5681533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200223-0572-4588-8E61-D9E25C3BC28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704B2A80-0995-432D-932A-A617AC5D5D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cover letter when referred</Template>
  <TotalTime>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Karthik Pai</dc:subject>
  <dc:creator/>
  <cp:keywords/>
  <cp:lastModifiedBy/>
  <cp:revision>1</cp:revision>
  <dcterms:created xsi:type="dcterms:W3CDTF">2022-10-29T14:12:00Z</dcterms:created>
  <dcterms:modified xsi:type="dcterms:W3CDTF">2022-10-29T14:43:00Z</dcterms:modified>
  <cp:category>29th Oct 2022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